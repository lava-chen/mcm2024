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7A37" w:rsidRDefault="00C22985" w:rsidP="00AC4689">
      <w:pPr>
        <w:pStyle w:val="a9"/>
        <w:ind w:firstLineChars="0" w:firstLine="0"/>
      </w:pPr>
      <w:r>
        <w:rPr>
          <w:rFonts w:hint="eastAsia"/>
        </w:rPr>
        <w:t>标题</w:t>
      </w:r>
    </w:p>
    <w:p w:rsidR="00833D2E" w:rsidRPr="00DC2941" w:rsidRDefault="00833D2E" w:rsidP="00AC4689">
      <w:pPr>
        <w:ind w:firstLineChars="0" w:firstLine="0"/>
        <w:jc w:val="center"/>
      </w:pPr>
      <w:r w:rsidRPr="00306907">
        <w:rPr>
          <w:rFonts w:hint="eastAsia"/>
        </w:rPr>
        <w:t>摘要</w:t>
      </w:r>
    </w:p>
    <w:p w:rsidR="00833D2E" w:rsidRPr="00C22985" w:rsidRDefault="00833D2E" w:rsidP="00AC4689">
      <w:pPr>
        <w:ind w:firstLine="480"/>
      </w:pPr>
    </w:p>
    <w:p w:rsidR="00833D2E" w:rsidRDefault="00833D2E" w:rsidP="00AC4689">
      <w:pPr>
        <w:ind w:firstLine="480"/>
      </w:pPr>
    </w:p>
    <w:p w:rsidR="00833D2E" w:rsidRDefault="00833D2E" w:rsidP="00AC4689">
      <w:pPr>
        <w:ind w:firstLine="480"/>
      </w:pPr>
    </w:p>
    <w:p w:rsidR="00833D2E" w:rsidRDefault="00833D2E" w:rsidP="00AC4689">
      <w:pPr>
        <w:ind w:firstLine="480"/>
      </w:pPr>
    </w:p>
    <w:p w:rsidR="00833D2E" w:rsidRDefault="00833D2E" w:rsidP="00AC4689">
      <w:pPr>
        <w:ind w:firstLine="480"/>
      </w:pPr>
    </w:p>
    <w:p w:rsidR="00833D2E" w:rsidRDefault="00833D2E" w:rsidP="00AC4689">
      <w:pPr>
        <w:ind w:firstLine="480"/>
      </w:pPr>
    </w:p>
    <w:p w:rsidR="00833D2E" w:rsidRDefault="00833D2E" w:rsidP="00AC4689">
      <w:pPr>
        <w:ind w:firstLineChars="0" w:firstLine="0"/>
      </w:pPr>
    </w:p>
    <w:p w:rsidR="00833D2E" w:rsidRDefault="00833D2E" w:rsidP="00AC4689">
      <w:pPr>
        <w:ind w:firstLine="480"/>
      </w:pPr>
    </w:p>
    <w:p w:rsidR="00833D2E" w:rsidRDefault="00833D2E" w:rsidP="00AC4689">
      <w:pPr>
        <w:ind w:firstLineChars="0" w:firstLine="0"/>
      </w:pPr>
    </w:p>
    <w:p w:rsidR="00833D2E" w:rsidRDefault="00833D2E" w:rsidP="00AC4689">
      <w:pPr>
        <w:ind w:firstLine="480"/>
      </w:pPr>
    </w:p>
    <w:p w:rsidR="00833D2E" w:rsidRDefault="00833D2E" w:rsidP="00AC4689">
      <w:pPr>
        <w:ind w:firstLine="480"/>
      </w:pPr>
      <w:r w:rsidRPr="00306907">
        <w:rPr>
          <w:rFonts w:ascii="黑体" w:eastAsia="黑体" w:hint="eastAsia"/>
        </w:rPr>
        <w:t>关键词</w:t>
      </w:r>
      <w:r>
        <w:rPr>
          <w:rFonts w:hint="eastAsia"/>
        </w:rPr>
        <w:t>：</w:t>
      </w:r>
      <w:r w:rsidR="0066729B" w:rsidRPr="0066729B">
        <w:t xml:space="preserve"> </w:t>
      </w:r>
    </w:p>
    <w:p w:rsidR="00833D2E" w:rsidRDefault="00833D2E" w:rsidP="00AC4689">
      <w:pPr>
        <w:ind w:firstLine="480"/>
      </w:pPr>
    </w:p>
    <w:p w:rsidR="00833D2E" w:rsidRDefault="00833D2E" w:rsidP="00AC4689">
      <w:pPr>
        <w:pStyle w:val="a3"/>
        <w:spacing w:line="300" w:lineRule="auto"/>
        <w:ind w:firstLine="480"/>
      </w:pPr>
    </w:p>
    <w:p w:rsidR="00833D2E" w:rsidRDefault="00833D2E" w:rsidP="00AC4689">
      <w:pPr>
        <w:pStyle w:val="a3"/>
        <w:spacing w:line="300" w:lineRule="auto"/>
        <w:ind w:firstLine="480"/>
      </w:pPr>
    </w:p>
    <w:p w:rsidR="00833D2E" w:rsidRPr="00306907" w:rsidRDefault="00DB3BDE" w:rsidP="00AC4689">
      <w:pPr>
        <w:pStyle w:val="1"/>
        <w:ind w:left="285" w:hanging="285"/>
      </w:pPr>
      <w:r>
        <w:br w:type="page"/>
      </w:r>
      <w:bookmarkStart w:id="0" w:name="_Ref171806047"/>
      <w:r w:rsidR="00833D2E" w:rsidRPr="00306907">
        <w:rPr>
          <w:rFonts w:hint="eastAsia"/>
        </w:rPr>
        <w:lastRenderedPageBreak/>
        <w:t>问题重述</w:t>
      </w:r>
      <w:bookmarkEnd w:id="0"/>
    </w:p>
    <w:p w:rsidR="00BE59D7" w:rsidRPr="0066729B" w:rsidRDefault="00BE59D7" w:rsidP="00AC4689">
      <w:pPr>
        <w:ind w:firstLine="480"/>
      </w:pPr>
    </w:p>
    <w:p w:rsidR="00267CBC" w:rsidRPr="00C22985" w:rsidRDefault="00833D2E" w:rsidP="00C22985">
      <w:pPr>
        <w:pStyle w:val="1"/>
        <w:ind w:left="285" w:hanging="285"/>
        <w:rPr>
          <w:sz w:val="24"/>
          <w:szCs w:val="24"/>
        </w:rPr>
      </w:pPr>
      <w:r w:rsidRPr="00306907">
        <w:rPr>
          <w:rFonts w:hint="eastAsia"/>
        </w:rPr>
        <w:t>问题分析</w:t>
      </w:r>
      <w:r w:rsidRPr="003D3205">
        <w:rPr>
          <w:rFonts w:hint="eastAsia"/>
          <w:sz w:val="24"/>
          <w:szCs w:val="24"/>
        </w:rPr>
        <w:t xml:space="preserve">  </w:t>
      </w:r>
    </w:p>
    <w:p w:rsidR="00833D2E" w:rsidRPr="00267CBC" w:rsidRDefault="00833D2E" w:rsidP="00AC4689">
      <w:pPr>
        <w:ind w:firstLine="480"/>
      </w:pPr>
    </w:p>
    <w:p w:rsidR="00833D2E" w:rsidRPr="00306907" w:rsidRDefault="00833D2E" w:rsidP="00AC4689">
      <w:pPr>
        <w:pStyle w:val="1"/>
        <w:ind w:left="285" w:hanging="285"/>
      </w:pPr>
      <w:r w:rsidRPr="00306907">
        <w:rPr>
          <w:rFonts w:hint="eastAsia"/>
        </w:rPr>
        <w:t>模型假设</w:t>
      </w:r>
    </w:p>
    <w:p w:rsidR="00AC4689" w:rsidRPr="00AC4689" w:rsidRDefault="00AC4689" w:rsidP="00AC4689">
      <w:pPr>
        <w:ind w:firstLine="480"/>
      </w:pPr>
    </w:p>
    <w:p w:rsidR="00833D2E" w:rsidRPr="00306907" w:rsidRDefault="00833D2E" w:rsidP="00AC4689">
      <w:pPr>
        <w:pStyle w:val="1"/>
        <w:ind w:left="285" w:hanging="285"/>
      </w:pPr>
      <w:r w:rsidRPr="00306907">
        <w:rPr>
          <w:rFonts w:hint="eastAsia"/>
        </w:rPr>
        <w:t>符号系统</w:t>
      </w:r>
    </w:p>
    <w:p w:rsidR="006C3250" w:rsidRDefault="006C3250" w:rsidP="00AC4689">
      <w:pPr>
        <w:ind w:firstLine="480"/>
        <w:rPr>
          <w:highlight w:val="yellow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26"/>
        <w:gridCol w:w="7145"/>
      </w:tblGrid>
      <w:tr w:rsidR="00AB5E8A" w:rsidTr="00C22985">
        <w:tc>
          <w:tcPr>
            <w:tcW w:w="1926" w:type="dxa"/>
            <w:tcBorders>
              <w:left w:val="nil"/>
              <w:bottom w:val="single" w:sz="12" w:space="0" w:color="auto"/>
            </w:tcBorders>
          </w:tcPr>
          <w:p w:rsidR="00AB5E8A" w:rsidRDefault="00AB5E8A" w:rsidP="00AC4689">
            <w:pPr>
              <w:ind w:firstLine="480"/>
            </w:pPr>
          </w:p>
        </w:tc>
        <w:tc>
          <w:tcPr>
            <w:tcW w:w="7145" w:type="dxa"/>
            <w:tcBorders>
              <w:bottom w:val="single" w:sz="12" w:space="0" w:color="auto"/>
              <w:right w:val="nil"/>
            </w:tcBorders>
          </w:tcPr>
          <w:p w:rsidR="00AB5E8A" w:rsidRDefault="00AB5E8A" w:rsidP="00AC4689">
            <w:pPr>
              <w:ind w:firstLine="480"/>
            </w:pPr>
          </w:p>
        </w:tc>
      </w:tr>
    </w:tbl>
    <w:p w:rsidR="006C3250" w:rsidRPr="006C3250" w:rsidRDefault="006C3250" w:rsidP="00AC4689">
      <w:pPr>
        <w:ind w:firstLine="480"/>
      </w:pPr>
    </w:p>
    <w:p w:rsidR="006C3250" w:rsidRDefault="006C3250" w:rsidP="00AC4689">
      <w:pPr>
        <w:pStyle w:val="1"/>
        <w:ind w:left="285" w:hanging="285"/>
      </w:pPr>
      <w:r>
        <w:rPr>
          <w:rFonts w:hint="eastAsia"/>
        </w:rPr>
        <w:t>问题一</w:t>
      </w:r>
      <w:r w:rsidRPr="00306907">
        <w:rPr>
          <w:rFonts w:hint="eastAsia"/>
        </w:rPr>
        <w:t>模型建立</w:t>
      </w:r>
      <w:r>
        <w:rPr>
          <w:rFonts w:hint="eastAsia"/>
        </w:rPr>
        <w:t>与求解</w:t>
      </w:r>
    </w:p>
    <w:p w:rsidR="006C3250" w:rsidRDefault="006C3250" w:rsidP="00C22985">
      <w:pPr>
        <w:pStyle w:val="1"/>
        <w:ind w:left="285" w:hanging="285"/>
      </w:pPr>
      <w:r>
        <w:rPr>
          <w:rFonts w:hint="eastAsia"/>
        </w:rPr>
        <w:t>问题二</w:t>
      </w:r>
      <w:r w:rsidRPr="00306907">
        <w:rPr>
          <w:rFonts w:hint="eastAsia"/>
        </w:rPr>
        <w:t>模型建立</w:t>
      </w:r>
      <w:r>
        <w:rPr>
          <w:rFonts w:hint="eastAsia"/>
        </w:rPr>
        <w:t>与求解</w:t>
      </w:r>
    </w:p>
    <w:p w:rsidR="00833D2E" w:rsidRPr="00C22985" w:rsidRDefault="006C3250" w:rsidP="00C22985">
      <w:pPr>
        <w:pStyle w:val="1"/>
        <w:ind w:left="285" w:hanging="285"/>
      </w:pPr>
      <w:r>
        <w:rPr>
          <w:rFonts w:hint="eastAsia"/>
        </w:rPr>
        <w:t>问题</w:t>
      </w:r>
      <w:r w:rsidR="0032139D">
        <w:rPr>
          <w:rFonts w:hint="eastAsia"/>
        </w:rPr>
        <w:t>三</w:t>
      </w:r>
      <w:r w:rsidRPr="00306907">
        <w:rPr>
          <w:rFonts w:hint="eastAsia"/>
        </w:rPr>
        <w:t>模型建立</w:t>
      </w:r>
      <w:r>
        <w:rPr>
          <w:rFonts w:hint="eastAsia"/>
        </w:rPr>
        <w:t>与求解</w:t>
      </w:r>
    </w:p>
    <w:p w:rsidR="00833D2E" w:rsidRPr="00306907" w:rsidRDefault="00833D2E" w:rsidP="00AC4689">
      <w:pPr>
        <w:pStyle w:val="1"/>
        <w:ind w:left="285" w:hanging="285"/>
      </w:pPr>
      <w:r w:rsidRPr="00306907">
        <w:rPr>
          <w:rFonts w:hint="eastAsia"/>
        </w:rPr>
        <w:t>模型分析</w:t>
      </w:r>
    </w:p>
    <w:p w:rsidR="00833D2E" w:rsidRDefault="00833D2E" w:rsidP="00C22985">
      <w:pPr>
        <w:pStyle w:val="1"/>
        <w:ind w:left="285" w:hanging="285"/>
      </w:pPr>
      <w:r w:rsidRPr="00306907">
        <w:rPr>
          <w:rFonts w:hint="eastAsia"/>
        </w:rPr>
        <w:t>结论</w:t>
      </w:r>
    </w:p>
    <w:p w:rsidR="00833D2E" w:rsidRPr="00306907" w:rsidRDefault="00833D2E" w:rsidP="00AC4689">
      <w:pPr>
        <w:pStyle w:val="1"/>
        <w:ind w:left="285" w:hanging="285"/>
      </w:pPr>
      <w:r w:rsidRPr="00306907">
        <w:rPr>
          <w:rFonts w:hint="eastAsia"/>
        </w:rPr>
        <w:t>参考文献</w:t>
      </w:r>
    </w:p>
    <w:p w:rsidR="00751FDD" w:rsidRPr="00751FDD" w:rsidRDefault="00751FDD" w:rsidP="00751FDD">
      <w:pPr>
        <w:pStyle w:val="af"/>
        <w:numPr>
          <w:ilvl w:val="1"/>
          <w:numId w:val="41"/>
        </w:numPr>
        <w:ind w:firstLineChars="0"/>
      </w:pPr>
      <w:bookmarkStart w:id="1" w:name="_Ref171806059"/>
      <w:r>
        <w:t>fanxin</w:t>
      </w:r>
      <w:r w:rsidRPr="00751FDD">
        <w:t>_i,</w:t>
      </w:r>
      <w:r w:rsidRPr="00751FDD">
        <w:rPr>
          <w:rFonts w:hint="eastAsia"/>
        </w:rPr>
        <w:t xml:space="preserve"> </w:t>
      </w:r>
      <w:r w:rsidRPr="00751FDD">
        <w:rPr>
          <w:rFonts w:hint="eastAsia"/>
        </w:rPr>
        <w:t>蚁群算法原理及其实现</w:t>
      </w:r>
      <w:r w:rsidRPr="00751FDD">
        <w:rPr>
          <w:rFonts w:hint="eastAsia"/>
        </w:rPr>
        <w:t>(python)</w:t>
      </w:r>
      <w:r w:rsidRPr="00751FDD">
        <w:t>,https://blog.csdn.net/fanxin_i/article/details/80380733,2024.7.13</w:t>
      </w:r>
      <w:bookmarkEnd w:id="1"/>
    </w:p>
    <w:p w:rsidR="00751FDD" w:rsidRPr="00751FDD" w:rsidRDefault="00751FDD" w:rsidP="00751FDD">
      <w:pPr>
        <w:pStyle w:val="af"/>
        <w:numPr>
          <w:ilvl w:val="1"/>
          <w:numId w:val="41"/>
        </w:numPr>
        <w:ind w:firstLineChars="0"/>
        <w:rPr>
          <w:kern w:val="36"/>
        </w:rPr>
      </w:pPr>
      <w:bookmarkStart w:id="2" w:name="_Ref171806880"/>
      <w:r w:rsidRPr="00751FDD">
        <w:rPr>
          <w:rFonts w:hint="eastAsia"/>
        </w:rPr>
        <w:t>何为</w:t>
      </w:r>
      <w:r w:rsidRPr="00751FDD">
        <w:rPr>
          <w:rFonts w:hint="eastAsia"/>
        </w:rPr>
        <w:t>xl</w:t>
      </w:r>
      <w:r w:rsidRPr="00751FDD">
        <w:rPr>
          <w:rFonts w:hint="eastAsia"/>
        </w:rPr>
        <w:t>，数学建模——蚁群算法</w:t>
      </w:r>
      <w:r w:rsidRPr="00751FDD">
        <w:rPr>
          <w:rFonts w:hint="eastAsia"/>
        </w:rPr>
        <w:t>(Ant Colony Algorithm, ACA)</w:t>
      </w:r>
      <w:r w:rsidRPr="00751FDD">
        <w:rPr>
          <w:rFonts w:hint="eastAsia"/>
        </w:rPr>
        <w:t>，</w:t>
      </w:r>
      <w:r w:rsidRPr="00751FDD">
        <w:t>https://blog.csdn.net/weixin_43848614/article/details/107999963</w:t>
      </w:r>
      <w:r w:rsidRPr="00751FDD">
        <w:rPr>
          <w:rFonts w:hint="eastAsia"/>
        </w:rPr>
        <w:t>，</w:t>
      </w:r>
      <w:r w:rsidRPr="00751FDD">
        <w:rPr>
          <w:rFonts w:hint="eastAsia"/>
        </w:rPr>
        <w:t>2</w:t>
      </w:r>
      <w:r w:rsidRPr="00751FDD">
        <w:t>024.7.13</w:t>
      </w:r>
      <w:bookmarkEnd w:id="2"/>
    </w:p>
    <w:p w:rsidR="00833D2E" w:rsidRDefault="00833D2E" w:rsidP="00AC4689">
      <w:pPr>
        <w:ind w:firstLine="480"/>
      </w:pPr>
    </w:p>
    <w:p w:rsidR="00DB3BDE" w:rsidRDefault="00DB3BDE" w:rsidP="00AC4689">
      <w:pPr>
        <w:ind w:firstLine="571"/>
        <w:rPr>
          <w:rFonts w:eastAsia="黑体"/>
          <w:b/>
          <w:sz w:val="28"/>
          <w:szCs w:val="28"/>
        </w:rPr>
      </w:pPr>
    </w:p>
    <w:p w:rsidR="009B2E46" w:rsidRDefault="009B2E46" w:rsidP="00AC4689">
      <w:pPr>
        <w:ind w:firstLine="571"/>
        <w:rPr>
          <w:rFonts w:eastAsia="黑体"/>
          <w:b/>
          <w:sz w:val="28"/>
          <w:szCs w:val="28"/>
        </w:rPr>
      </w:pPr>
    </w:p>
    <w:p w:rsidR="009B2E46" w:rsidRDefault="009B2E46" w:rsidP="00AC4689">
      <w:pPr>
        <w:ind w:firstLine="571"/>
        <w:rPr>
          <w:rFonts w:eastAsia="黑体"/>
          <w:b/>
          <w:sz w:val="28"/>
          <w:szCs w:val="28"/>
        </w:rPr>
      </w:pPr>
    </w:p>
    <w:p w:rsidR="009B2E46" w:rsidRDefault="009B2E46" w:rsidP="00C22985">
      <w:pPr>
        <w:ind w:firstLineChars="0" w:firstLine="0"/>
        <w:rPr>
          <w:rFonts w:eastAsia="黑体"/>
          <w:b/>
          <w:sz w:val="28"/>
          <w:szCs w:val="28"/>
        </w:rPr>
        <w:sectPr w:rsidR="009B2E46" w:rsidSect="00833D2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418" w:right="1418" w:bottom="1418" w:left="1418" w:header="1134" w:footer="1134" w:gutter="0"/>
          <w:pgNumType w:start="1"/>
          <w:cols w:space="425"/>
          <w:docGrid w:linePitch="312"/>
        </w:sectPr>
      </w:pPr>
    </w:p>
    <w:p w:rsidR="00833D2E" w:rsidRDefault="00833D2E" w:rsidP="00AC4689">
      <w:pPr>
        <w:pStyle w:val="1"/>
        <w:ind w:left="285" w:hanging="285"/>
      </w:pPr>
      <w:r w:rsidRPr="00306907">
        <w:rPr>
          <w:rFonts w:hint="eastAsia"/>
        </w:rPr>
        <w:lastRenderedPageBreak/>
        <w:t>附录</w:t>
      </w:r>
    </w:p>
    <w:p w:rsidR="00833D2E" w:rsidRPr="000F4B06" w:rsidRDefault="00833D2E" w:rsidP="00587F6D">
      <w:pPr>
        <w:adjustRightInd w:val="0"/>
        <w:snapToGrid w:val="0"/>
        <w:spacing w:line="240" w:lineRule="atLeast"/>
        <w:ind w:firstLine="480"/>
        <w:rPr>
          <w:rFonts w:ascii="华文楷体" w:eastAsia="华文楷体" w:hAnsi="华文楷体"/>
          <w:bCs/>
          <w:kern w:val="0"/>
          <w:szCs w:val="20"/>
        </w:rPr>
      </w:pPr>
    </w:p>
    <w:sectPr w:rsidR="00833D2E" w:rsidRPr="000F4B06" w:rsidSect="00DB3BDE">
      <w:pgSz w:w="11907" w:h="16840" w:code="9"/>
      <w:pgMar w:top="1418" w:right="1418" w:bottom="1418" w:left="1418" w:header="1134" w:footer="113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53811" w:rsidRDefault="00E53811">
      <w:pPr>
        <w:ind w:firstLine="480"/>
      </w:pPr>
      <w:r>
        <w:separator/>
      </w:r>
    </w:p>
  </w:endnote>
  <w:endnote w:type="continuationSeparator" w:id="0">
    <w:p w:rsidR="00E53811" w:rsidRDefault="00E53811">
      <w:pPr>
        <w:ind w:firstLine="480"/>
      </w:pPr>
      <w:r>
        <w:continuationSeparator/>
      </w:r>
    </w:p>
  </w:endnote>
  <w:endnote w:type="continuationNotice" w:id="1">
    <w:p w:rsidR="00E53811" w:rsidRDefault="00E53811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楷体">
    <w:altName w:val="STKaiti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5F5F" w:rsidRDefault="003E5F5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365FF" w:rsidRDefault="009365FF" w:rsidP="00833D2E">
    <w:pPr>
      <w:pStyle w:val="a5"/>
      <w:ind w:firstLine="360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AB3905">
      <w:rPr>
        <w:rStyle w:val="a6"/>
        <w:noProof/>
      </w:rPr>
      <w:t>4</w:t>
    </w:r>
    <w:r>
      <w:rPr>
        <w:rStyle w:val="a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5F5F" w:rsidRDefault="003E5F5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53811" w:rsidRDefault="00E53811">
      <w:pPr>
        <w:ind w:firstLine="480"/>
      </w:pPr>
      <w:r>
        <w:separator/>
      </w:r>
    </w:p>
  </w:footnote>
  <w:footnote w:type="continuationSeparator" w:id="0">
    <w:p w:rsidR="00E53811" w:rsidRDefault="00E53811">
      <w:pPr>
        <w:ind w:firstLine="480"/>
      </w:pPr>
      <w:r>
        <w:continuationSeparator/>
      </w:r>
    </w:p>
  </w:footnote>
  <w:footnote w:type="continuationNotice" w:id="1">
    <w:p w:rsidR="00E53811" w:rsidRDefault="00E53811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5F5F" w:rsidRDefault="003E5F5F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5F5F" w:rsidRDefault="003E5F5F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5F5F" w:rsidRDefault="003E5F5F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D85E701"/>
    <w:multiLevelType w:val="singleLevel"/>
    <w:tmpl w:val="CD85E701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CEBC0704"/>
    <w:multiLevelType w:val="singleLevel"/>
    <w:tmpl w:val="CEBC0704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00B5A27"/>
    <w:multiLevelType w:val="hybridMultilevel"/>
    <w:tmpl w:val="9EA0EC4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29423EA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4" w15:restartNumberingAfterBreak="0">
    <w:nsid w:val="02AA7472"/>
    <w:multiLevelType w:val="hybridMultilevel"/>
    <w:tmpl w:val="047E9C3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3767E41"/>
    <w:multiLevelType w:val="multilevel"/>
    <w:tmpl w:val="8D94E1C2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 w15:restartNumberingAfterBreak="0">
    <w:nsid w:val="04654049"/>
    <w:multiLevelType w:val="hybridMultilevel"/>
    <w:tmpl w:val="1BD88CB8"/>
    <w:lvl w:ilvl="0" w:tplc="58C4BA4E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098C02A7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8" w15:restartNumberingAfterBreak="0">
    <w:nsid w:val="128A6FB0"/>
    <w:multiLevelType w:val="multilevel"/>
    <w:tmpl w:val="9CB69E68"/>
    <w:styleLink w:val="4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9" w15:restartNumberingAfterBreak="0">
    <w:nsid w:val="133335A8"/>
    <w:multiLevelType w:val="multilevel"/>
    <w:tmpl w:val="863C3864"/>
    <w:lvl w:ilvl="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153C45B9"/>
    <w:multiLevelType w:val="multilevel"/>
    <w:tmpl w:val="103C37F4"/>
    <w:lvl w:ilvl="0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>
      <w:start w:val="1"/>
      <w:numFmt w:val="decimal"/>
      <w:lvlText w:val="[%2]"/>
      <w:lvlJc w:val="left"/>
      <w:pPr>
        <w:ind w:left="440" w:hanging="4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1" w15:restartNumberingAfterBreak="0">
    <w:nsid w:val="16305E70"/>
    <w:multiLevelType w:val="singleLevel"/>
    <w:tmpl w:val="58FE65F4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12" w15:restartNumberingAfterBreak="0">
    <w:nsid w:val="1C4E01C8"/>
    <w:multiLevelType w:val="multilevel"/>
    <w:tmpl w:val="B548298C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FEC500D"/>
    <w:multiLevelType w:val="multilevel"/>
    <w:tmpl w:val="B9EE545A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203B3DC6"/>
    <w:multiLevelType w:val="multilevel"/>
    <w:tmpl w:val="4E42CD86"/>
    <w:styleLink w:val="2"/>
    <w:lvl w:ilvl="0">
      <w:start w:val="1"/>
      <w:numFmt w:val="decimal"/>
      <w:lvlText w:val="%1"/>
      <w:lvlJc w:val="left"/>
      <w:pPr>
        <w:ind w:left="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677" w:hanging="1700"/>
      </w:pPr>
      <w:rPr>
        <w:rFonts w:hint="eastAsia"/>
      </w:rPr>
    </w:lvl>
  </w:abstractNum>
  <w:abstractNum w:abstractNumId="15" w15:restartNumberingAfterBreak="0">
    <w:nsid w:val="21EC1E14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6" w15:restartNumberingAfterBreak="0">
    <w:nsid w:val="23C619EB"/>
    <w:multiLevelType w:val="multilevel"/>
    <w:tmpl w:val="B4BE75BC"/>
    <w:styleLink w:val="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24FD3C74"/>
    <w:multiLevelType w:val="hybridMultilevel"/>
    <w:tmpl w:val="010C711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F063F2E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9" w15:restartNumberingAfterBreak="0">
    <w:nsid w:val="2FB4596D"/>
    <w:multiLevelType w:val="multilevel"/>
    <w:tmpl w:val="87E6156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30556D32"/>
    <w:multiLevelType w:val="multilevel"/>
    <w:tmpl w:val="669A8396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1140"/>
        </w:tabs>
        <w:ind w:left="11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560"/>
        </w:tabs>
        <w:ind w:left="1560" w:hanging="420"/>
      </w:pPr>
    </w:lvl>
    <w:lvl w:ilvl="3" w:tentative="1">
      <w:start w:val="1"/>
      <w:numFmt w:val="decimal"/>
      <w:lvlText w:val="%4."/>
      <w:lvlJc w:val="left"/>
      <w:pPr>
        <w:tabs>
          <w:tab w:val="num" w:pos="1980"/>
        </w:tabs>
        <w:ind w:left="19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400"/>
        </w:tabs>
        <w:ind w:left="24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820"/>
        </w:tabs>
        <w:ind w:left="2820" w:hanging="420"/>
      </w:pPr>
    </w:lvl>
    <w:lvl w:ilvl="6" w:tentative="1">
      <w:start w:val="1"/>
      <w:numFmt w:val="decimal"/>
      <w:lvlText w:val="%7."/>
      <w:lvlJc w:val="left"/>
      <w:pPr>
        <w:tabs>
          <w:tab w:val="num" w:pos="3240"/>
        </w:tabs>
        <w:ind w:left="32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660"/>
        </w:tabs>
        <w:ind w:left="36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080"/>
        </w:tabs>
        <w:ind w:left="4080" w:hanging="420"/>
      </w:pPr>
    </w:lvl>
  </w:abstractNum>
  <w:abstractNum w:abstractNumId="21" w15:restartNumberingAfterBreak="0">
    <w:nsid w:val="319557DB"/>
    <w:multiLevelType w:val="multilevel"/>
    <w:tmpl w:val="53E8682C"/>
    <w:lvl w:ilvl="0">
      <w:start w:val="1"/>
      <w:numFmt w:val="decimal"/>
      <w:lvlText w:val="%1"/>
      <w:lvlJc w:val="left"/>
      <w:pPr>
        <w:ind w:left="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677" w:hanging="1700"/>
      </w:pPr>
      <w:rPr>
        <w:rFonts w:hint="eastAsia"/>
      </w:rPr>
    </w:lvl>
  </w:abstractNum>
  <w:abstractNum w:abstractNumId="22" w15:restartNumberingAfterBreak="0">
    <w:nsid w:val="3EDB1A66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3" w15:restartNumberingAfterBreak="0">
    <w:nsid w:val="3FB704A9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4" w15:restartNumberingAfterBreak="0">
    <w:nsid w:val="410173E7"/>
    <w:multiLevelType w:val="multilevel"/>
    <w:tmpl w:val="78C2383C"/>
    <w:lvl w:ilvl="0"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>
      <w:numFmt w:val="bullet"/>
      <w:lvlText w:val="★"/>
      <w:lvlJc w:val="left"/>
      <w:pPr>
        <w:tabs>
          <w:tab w:val="num" w:pos="780"/>
        </w:tabs>
        <w:ind w:left="780" w:hanging="360"/>
      </w:pPr>
      <w:rPr>
        <w:rFonts w:ascii="Times New Roman" w:eastAsia="宋体" w:hAnsi="Times New Roman" w:cs="Times New Roman" w:hint="default"/>
      </w:rPr>
    </w:lvl>
    <w:lvl w:ilvl="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6F02ECD"/>
    <w:multiLevelType w:val="multilevel"/>
    <w:tmpl w:val="0409001F"/>
    <w:numStyleLink w:val="111111"/>
  </w:abstractNum>
  <w:abstractNum w:abstractNumId="26" w15:restartNumberingAfterBreak="0">
    <w:nsid w:val="54DD67A0"/>
    <w:multiLevelType w:val="multilevel"/>
    <w:tmpl w:val="0409001F"/>
    <w:numStyleLink w:val="111111"/>
  </w:abstractNum>
  <w:abstractNum w:abstractNumId="27" w15:restartNumberingAfterBreak="0">
    <w:nsid w:val="566A724B"/>
    <w:multiLevelType w:val="multilevel"/>
    <w:tmpl w:val="DECCD41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56CD4197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9" w15:restartNumberingAfterBreak="0">
    <w:nsid w:val="573B3A2B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0" w15:restartNumberingAfterBreak="0">
    <w:nsid w:val="591F3ACD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1" w15:restartNumberingAfterBreak="0">
    <w:nsid w:val="5A5A671D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2" w15:restartNumberingAfterBreak="0">
    <w:nsid w:val="5CA746EE"/>
    <w:multiLevelType w:val="multilevel"/>
    <w:tmpl w:val="AFD0460C"/>
    <w:styleLink w:val="3"/>
    <w:lvl w:ilvl="0">
      <w:start w:val="1"/>
      <w:numFmt w:val="decimal"/>
      <w:lvlText w:val="%1"/>
      <w:lvlJc w:val="left"/>
      <w:pPr>
        <w:ind w:left="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677" w:hanging="1700"/>
      </w:pPr>
      <w:rPr>
        <w:rFonts w:hint="eastAsia"/>
      </w:rPr>
    </w:lvl>
  </w:abstractNum>
  <w:abstractNum w:abstractNumId="33" w15:restartNumberingAfterBreak="0">
    <w:nsid w:val="5F870726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4" w15:restartNumberingAfterBreak="0">
    <w:nsid w:val="60CD6D0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 w15:restartNumberingAfterBreak="0">
    <w:nsid w:val="629009E2"/>
    <w:multiLevelType w:val="multilevel"/>
    <w:tmpl w:val="AEDCCD3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0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6" w15:restartNumberingAfterBreak="0">
    <w:nsid w:val="630D2ABA"/>
    <w:multiLevelType w:val="multilevel"/>
    <w:tmpl w:val="31365DE4"/>
    <w:styleLink w:val="1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7" w15:restartNumberingAfterBreak="0">
    <w:nsid w:val="632020C4"/>
    <w:multiLevelType w:val="multilevel"/>
    <w:tmpl w:val="A6D83DEE"/>
    <w:lvl w:ilvl="0">
      <w:start w:val="1"/>
      <w:numFmt w:val="decimal"/>
      <w:lvlText w:val="%1.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5" w:hanging="440"/>
      </w:pPr>
    </w:lvl>
    <w:lvl w:ilvl="2">
      <w:start w:val="1"/>
      <w:numFmt w:val="lowerRoman"/>
      <w:lvlText w:val="%3."/>
      <w:lvlJc w:val="right"/>
      <w:pPr>
        <w:ind w:left="1745" w:hanging="440"/>
      </w:pPr>
    </w:lvl>
    <w:lvl w:ilvl="3">
      <w:start w:val="1"/>
      <w:numFmt w:val="decimal"/>
      <w:lvlText w:val="%4."/>
      <w:lvlJc w:val="left"/>
      <w:pPr>
        <w:ind w:left="2185" w:hanging="440"/>
      </w:pPr>
    </w:lvl>
    <w:lvl w:ilvl="4">
      <w:start w:val="1"/>
      <w:numFmt w:val="lowerLetter"/>
      <w:lvlText w:val="%5)"/>
      <w:lvlJc w:val="left"/>
      <w:pPr>
        <w:ind w:left="2625" w:hanging="440"/>
      </w:pPr>
    </w:lvl>
    <w:lvl w:ilvl="5">
      <w:start w:val="1"/>
      <w:numFmt w:val="lowerRoman"/>
      <w:lvlText w:val="%6."/>
      <w:lvlJc w:val="right"/>
      <w:pPr>
        <w:ind w:left="3065" w:hanging="440"/>
      </w:pPr>
    </w:lvl>
    <w:lvl w:ilvl="6">
      <w:start w:val="1"/>
      <w:numFmt w:val="decimal"/>
      <w:lvlText w:val="%7."/>
      <w:lvlJc w:val="left"/>
      <w:pPr>
        <w:ind w:left="3505" w:hanging="440"/>
      </w:pPr>
    </w:lvl>
    <w:lvl w:ilvl="7">
      <w:start w:val="1"/>
      <w:numFmt w:val="lowerLetter"/>
      <w:lvlText w:val="%8)"/>
      <w:lvlJc w:val="left"/>
      <w:pPr>
        <w:ind w:left="3945" w:hanging="440"/>
      </w:pPr>
    </w:lvl>
    <w:lvl w:ilvl="8">
      <w:start w:val="1"/>
      <w:numFmt w:val="lowerRoman"/>
      <w:lvlText w:val="%9."/>
      <w:lvlJc w:val="right"/>
      <w:pPr>
        <w:ind w:left="4385" w:hanging="440"/>
      </w:pPr>
    </w:lvl>
  </w:abstractNum>
  <w:abstractNum w:abstractNumId="38" w15:restartNumberingAfterBreak="0">
    <w:nsid w:val="64C36B3D"/>
    <w:multiLevelType w:val="singleLevel"/>
    <w:tmpl w:val="7EB09E28"/>
    <w:lvl w:ilvl="0">
      <w:start w:val="3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9" w15:restartNumberingAfterBreak="0">
    <w:nsid w:val="6C6477FF"/>
    <w:multiLevelType w:val="hybridMultilevel"/>
    <w:tmpl w:val="6FCEAFF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6D8971C5"/>
    <w:multiLevelType w:val="hybridMultilevel"/>
    <w:tmpl w:val="F962EC26"/>
    <w:lvl w:ilvl="0" w:tplc="BE8A2B6C">
      <w:start w:val="1"/>
      <w:numFmt w:val="decimal"/>
      <w:lvlText w:val="%1."/>
      <w:lvlJc w:val="left"/>
      <w:pPr>
        <w:ind w:left="865" w:hanging="440"/>
      </w:pPr>
    </w:lvl>
    <w:lvl w:ilvl="1" w:tplc="04090019" w:tentative="1">
      <w:start w:val="1"/>
      <w:numFmt w:val="lowerLetter"/>
      <w:lvlText w:val="%2)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lowerLetter"/>
      <w:lvlText w:val="%5)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lowerLetter"/>
      <w:lvlText w:val="%8)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41" w15:restartNumberingAfterBreak="0">
    <w:nsid w:val="6DC32DAA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42" w15:restartNumberingAfterBreak="0">
    <w:nsid w:val="754939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3" w15:restartNumberingAfterBreak="0">
    <w:nsid w:val="76E201D4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44" w15:restartNumberingAfterBreak="0">
    <w:nsid w:val="7B1F2792"/>
    <w:multiLevelType w:val="singleLevel"/>
    <w:tmpl w:val="AB8E0E14"/>
    <w:lvl w:ilvl="0">
      <w:start w:val="1"/>
      <w:numFmt w:val="decimal"/>
      <w:lvlText w:val="（%1）"/>
      <w:lvlJc w:val="left"/>
      <w:pPr>
        <w:tabs>
          <w:tab w:val="num" w:pos="705"/>
        </w:tabs>
        <w:ind w:left="705" w:hanging="705"/>
      </w:pPr>
      <w:rPr>
        <w:rFonts w:hint="eastAsia"/>
      </w:rPr>
    </w:lvl>
  </w:abstractNum>
  <w:num w:numId="1" w16cid:durableId="1092237721">
    <w:abstractNumId w:val="44"/>
  </w:num>
  <w:num w:numId="2" w16cid:durableId="1549144684">
    <w:abstractNumId w:val="39"/>
  </w:num>
  <w:num w:numId="3" w16cid:durableId="1564756928">
    <w:abstractNumId w:val="13"/>
  </w:num>
  <w:num w:numId="4" w16cid:durableId="1547251151">
    <w:abstractNumId w:val="20"/>
  </w:num>
  <w:num w:numId="5" w16cid:durableId="469323706">
    <w:abstractNumId w:val="24"/>
  </w:num>
  <w:num w:numId="6" w16cid:durableId="1592815210">
    <w:abstractNumId w:val="9"/>
  </w:num>
  <w:num w:numId="7" w16cid:durableId="585697060">
    <w:abstractNumId w:val="22"/>
  </w:num>
  <w:num w:numId="8" w16cid:durableId="716439632">
    <w:abstractNumId w:val="33"/>
  </w:num>
  <w:num w:numId="9" w16cid:durableId="490685058">
    <w:abstractNumId w:val="31"/>
  </w:num>
  <w:num w:numId="10" w16cid:durableId="903566494">
    <w:abstractNumId w:val="15"/>
  </w:num>
  <w:num w:numId="11" w16cid:durableId="1866825451">
    <w:abstractNumId w:val="18"/>
  </w:num>
  <w:num w:numId="12" w16cid:durableId="1288194749">
    <w:abstractNumId w:val="3"/>
  </w:num>
  <w:num w:numId="13" w16cid:durableId="1759254555">
    <w:abstractNumId w:val="43"/>
  </w:num>
  <w:num w:numId="14" w16cid:durableId="1932202471">
    <w:abstractNumId w:val="30"/>
  </w:num>
  <w:num w:numId="15" w16cid:durableId="38408853">
    <w:abstractNumId w:val="28"/>
  </w:num>
  <w:num w:numId="16" w16cid:durableId="148135073">
    <w:abstractNumId w:val="23"/>
  </w:num>
  <w:num w:numId="17" w16cid:durableId="1429347706">
    <w:abstractNumId w:val="29"/>
  </w:num>
  <w:num w:numId="18" w16cid:durableId="454565288">
    <w:abstractNumId w:val="41"/>
  </w:num>
  <w:num w:numId="19" w16cid:durableId="2099205049">
    <w:abstractNumId w:val="7"/>
  </w:num>
  <w:num w:numId="20" w16cid:durableId="537283218">
    <w:abstractNumId w:val="4"/>
  </w:num>
  <w:num w:numId="21" w16cid:durableId="354574341">
    <w:abstractNumId w:val="2"/>
  </w:num>
  <w:num w:numId="22" w16cid:durableId="2010869725">
    <w:abstractNumId w:val="17"/>
  </w:num>
  <w:num w:numId="23" w16cid:durableId="1266959592">
    <w:abstractNumId w:val="11"/>
  </w:num>
  <w:num w:numId="24" w16cid:durableId="835654295">
    <w:abstractNumId w:val="38"/>
  </w:num>
  <w:num w:numId="25" w16cid:durableId="1804736870">
    <w:abstractNumId w:val="6"/>
  </w:num>
  <w:num w:numId="26" w16cid:durableId="800221710">
    <w:abstractNumId w:val="27"/>
  </w:num>
  <w:num w:numId="27" w16cid:durableId="1257664874">
    <w:abstractNumId w:val="19"/>
  </w:num>
  <w:num w:numId="28" w16cid:durableId="1148132028">
    <w:abstractNumId w:val="34"/>
  </w:num>
  <w:num w:numId="29" w16cid:durableId="367028994">
    <w:abstractNumId w:val="40"/>
  </w:num>
  <w:num w:numId="30" w16cid:durableId="1542476258">
    <w:abstractNumId w:val="37"/>
  </w:num>
  <w:num w:numId="31" w16cid:durableId="578029178">
    <w:abstractNumId w:val="42"/>
  </w:num>
  <w:num w:numId="32" w16cid:durableId="281764746">
    <w:abstractNumId w:val="12"/>
  </w:num>
  <w:num w:numId="33" w16cid:durableId="787940940">
    <w:abstractNumId w:val="25"/>
  </w:num>
  <w:num w:numId="34" w16cid:durableId="1382940990">
    <w:abstractNumId w:val="26"/>
  </w:num>
  <w:num w:numId="35" w16cid:durableId="1410804969">
    <w:abstractNumId w:val="5"/>
  </w:num>
  <w:num w:numId="36" w16cid:durableId="23408750">
    <w:abstractNumId w:val="21"/>
  </w:num>
  <w:num w:numId="37" w16cid:durableId="1694501725">
    <w:abstractNumId w:val="36"/>
  </w:num>
  <w:num w:numId="38" w16cid:durableId="500121381">
    <w:abstractNumId w:val="14"/>
  </w:num>
  <w:num w:numId="39" w16cid:durableId="1590895186">
    <w:abstractNumId w:val="32"/>
  </w:num>
  <w:num w:numId="40" w16cid:durableId="208305824">
    <w:abstractNumId w:val="8"/>
  </w:num>
  <w:num w:numId="41" w16cid:durableId="530535596">
    <w:abstractNumId w:val="10"/>
  </w:num>
  <w:num w:numId="42" w16cid:durableId="1934164716">
    <w:abstractNumId w:val="16"/>
  </w:num>
  <w:num w:numId="43" w16cid:durableId="221060564">
    <w:abstractNumId w:val="1"/>
  </w:num>
  <w:num w:numId="44" w16cid:durableId="1262487579">
    <w:abstractNumId w:val="0"/>
  </w:num>
  <w:num w:numId="45" w16cid:durableId="156521685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0515398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75119798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8A2"/>
    <w:rsid w:val="00017FE2"/>
    <w:rsid w:val="00044F51"/>
    <w:rsid w:val="00080235"/>
    <w:rsid w:val="00085930"/>
    <w:rsid w:val="00087275"/>
    <w:rsid w:val="000A26B6"/>
    <w:rsid w:val="000B429A"/>
    <w:rsid w:val="000E300E"/>
    <w:rsid w:val="000F4B06"/>
    <w:rsid w:val="000F6CE0"/>
    <w:rsid w:val="00111EC5"/>
    <w:rsid w:val="00112040"/>
    <w:rsid w:val="00112658"/>
    <w:rsid w:val="001461C6"/>
    <w:rsid w:val="001472C6"/>
    <w:rsid w:val="00160D4C"/>
    <w:rsid w:val="00173E56"/>
    <w:rsid w:val="0018327C"/>
    <w:rsid w:val="001A7535"/>
    <w:rsid w:val="001D1649"/>
    <w:rsid w:val="002144D9"/>
    <w:rsid w:val="00233E6E"/>
    <w:rsid w:val="00244181"/>
    <w:rsid w:val="00247B00"/>
    <w:rsid w:val="00267CBC"/>
    <w:rsid w:val="002834F5"/>
    <w:rsid w:val="002A3BC7"/>
    <w:rsid w:val="002C3831"/>
    <w:rsid w:val="002C3CB8"/>
    <w:rsid w:val="002D4623"/>
    <w:rsid w:val="002E6C1E"/>
    <w:rsid w:val="002F20EC"/>
    <w:rsid w:val="00306F6B"/>
    <w:rsid w:val="00317A37"/>
    <w:rsid w:val="0032139D"/>
    <w:rsid w:val="003256F6"/>
    <w:rsid w:val="003450D9"/>
    <w:rsid w:val="00350AD4"/>
    <w:rsid w:val="00353B84"/>
    <w:rsid w:val="00391C22"/>
    <w:rsid w:val="003C0957"/>
    <w:rsid w:val="003D3205"/>
    <w:rsid w:val="003D5565"/>
    <w:rsid w:val="003E5F5F"/>
    <w:rsid w:val="003E7ADB"/>
    <w:rsid w:val="00406F62"/>
    <w:rsid w:val="004229E9"/>
    <w:rsid w:val="00430070"/>
    <w:rsid w:val="00444E62"/>
    <w:rsid w:val="00447CE5"/>
    <w:rsid w:val="004544AF"/>
    <w:rsid w:val="004827C8"/>
    <w:rsid w:val="00485094"/>
    <w:rsid w:val="00491102"/>
    <w:rsid w:val="004B54F1"/>
    <w:rsid w:val="004C3108"/>
    <w:rsid w:val="004E716E"/>
    <w:rsid w:val="004F4EAF"/>
    <w:rsid w:val="00500F7D"/>
    <w:rsid w:val="00506F9F"/>
    <w:rsid w:val="00512880"/>
    <w:rsid w:val="005131DC"/>
    <w:rsid w:val="00520AFF"/>
    <w:rsid w:val="005273E6"/>
    <w:rsid w:val="005278A2"/>
    <w:rsid w:val="005357A7"/>
    <w:rsid w:val="005446C5"/>
    <w:rsid w:val="00553D66"/>
    <w:rsid w:val="005812CA"/>
    <w:rsid w:val="00587F6D"/>
    <w:rsid w:val="005C6D7B"/>
    <w:rsid w:val="005D7AF4"/>
    <w:rsid w:val="005E1C1E"/>
    <w:rsid w:val="005E1F3F"/>
    <w:rsid w:val="005F1890"/>
    <w:rsid w:val="005F7AE7"/>
    <w:rsid w:val="006037FF"/>
    <w:rsid w:val="00607177"/>
    <w:rsid w:val="00651813"/>
    <w:rsid w:val="006545AC"/>
    <w:rsid w:val="00655387"/>
    <w:rsid w:val="0066729B"/>
    <w:rsid w:val="00672AB7"/>
    <w:rsid w:val="00690D23"/>
    <w:rsid w:val="00693589"/>
    <w:rsid w:val="006A23A5"/>
    <w:rsid w:val="006A3A98"/>
    <w:rsid w:val="006B3372"/>
    <w:rsid w:val="006C3250"/>
    <w:rsid w:val="006D05AD"/>
    <w:rsid w:val="006E6D11"/>
    <w:rsid w:val="0072152E"/>
    <w:rsid w:val="00731938"/>
    <w:rsid w:val="00732C3A"/>
    <w:rsid w:val="00736800"/>
    <w:rsid w:val="0074145B"/>
    <w:rsid w:val="00751FDD"/>
    <w:rsid w:val="0075621F"/>
    <w:rsid w:val="00757041"/>
    <w:rsid w:val="00780CF5"/>
    <w:rsid w:val="0079280E"/>
    <w:rsid w:val="0079754C"/>
    <w:rsid w:val="007B40D4"/>
    <w:rsid w:val="007C0D36"/>
    <w:rsid w:val="007D060C"/>
    <w:rsid w:val="007D20D2"/>
    <w:rsid w:val="007F37AC"/>
    <w:rsid w:val="007F6F15"/>
    <w:rsid w:val="00802125"/>
    <w:rsid w:val="00833D2E"/>
    <w:rsid w:val="008373E9"/>
    <w:rsid w:val="00843AFC"/>
    <w:rsid w:val="00854D8B"/>
    <w:rsid w:val="008672E7"/>
    <w:rsid w:val="008B22A3"/>
    <w:rsid w:val="008B5C13"/>
    <w:rsid w:val="008B7A0F"/>
    <w:rsid w:val="008F7D1A"/>
    <w:rsid w:val="00905AC8"/>
    <w:rsid w:val="00912306"/>
    <w:rsid w:val="009146CB"/>
    <w:rsid w:val="00933B69"/>
    <w:rsid w:val="009365FF"/>
    <w:rsid w:val="00967B92"/>
    <w:rsid w:val="00974D8A"/>
    <w:rsid w:val="009856AF"/>
    <w:rsid w:val="009A1EF3"/>
    <w:rsid w:val="009A4421"/>
    <w:rsid w:val="009A640F"/>
    <w:rsid w:val="009B2E46"/>
    <w:rsid w:val="009B4E91"/>
    <w:rsid w:val="009B54B7"/>
    <w:rsid w:val="009B7AEB"/>
    <w:rsid w:val="009D1777"/>
    <w:rsid w:val="009E37D2"/>
    <w:rsid w:val="00A0049F"/>
    <w:rsid w:val="00A130B5"/>
    <w:rsid w:val="00A1504A"/>
    <w:rsid w:val="00A32F4D"/>
    <w:rsid w:val="00A361EE"/>
    <w:rsid w:val="00A41118"/>
    <w:rsid w:val="00A5034B"/>
    <w:rsid w:val="00A518EA"/>
    <w:rsid w:val="00A54F4C"/>
    <w:rsid w:val="00A75F63"/>
    <w:rsid w:val="00A76F85"/>
    <w:rsid w:val="00A86A2A"/>
    <w:rsid w:val="00AB1484"/>
    <w:rsid w:val="00AB24DB"/>
    <w:rsid w:val="00AB3905"/>
    <w:rsid w:val="00AB5E8A"/>
    <w:rsid w:val="00AC4689"/>
    <w:rsid w:val="00AD369B"/>
    <w:rsid w:val="00AD3A8C"/>
    <w:rsid w:val="00AD71D5"/>
    <w:rsid w:val="00AE4BB3"/>
    <w:rsid w:val="00AF278C"/>
    <w:rsid w:val="00B1094B"/>
    <w:rsid w:val="00B1167B"/>
    <w:rsid w:val="00B13944"/>
    <w:rsid w:val="00B34DE4"/>
    <w:rsid w:val="00B3679A"/>
    <w:rsid w:val="00B44C9A"/>
    <w:rsid w:val="00B454AE"/>
    <w:rsid w:val="00B520E7"/>
    <w:rsid w:val="00B61E78"/>
    <w:rsid w:val="00B72C62"/>
    <w:rsid w:val="00B750D6"/>
    <w:rsid w:val="00BA1F2D"/>
    <w:rsid w:val="00BA372C"/>
    <w:rsid w:val="00BB5243"/>
    <w:rsid w:val="00BE59D7"/>
    <w:rsid w:val="00BE72FF"/>
    <w:rsid w:val="00BE74AB"/>
    <w:rsid w:val="00C00D5F"/>
    <w:rsid w:val="00C13013"/>
    <w:rsid w:val="00C17426"/>
    <w:rsid w:val="00C22985"/>
    <w:rsid w:val="00C30C01"/>
    <w:rsid w:val="00C470EF"/>
    <w:rsid w:val="00C623CB"/>
    <w:rsid w:val="00C765C7"/>
    <w:rsid w:val="00C803F2"/>
    <w:rsid w:val="00CA79F0"/>
    <w:rsid w:val="00CD390E"/>
    <w:rsid w:val="00CE3DEA"/>
    <w:rsid w:val="00CE72A4"/>
    <w:rsid w:val="00CF45E2"/>
    <w:rsid w:val="00CF520A"/>
    <w:rsid w:val="00CF728F"/>
    <w:rsid w:val="00D165B1"/>
    <w:rsid w:val="00D17DC0"/>
    <w:rsid w:val="00D35356"/>
    <w:rsid w:val="00D40870"/>
    <w:rsid w:val="00D52B59"/>
    <w:rsid w:val="00D62C30"/>
    <w:rsid w:val="00D7434B"/>
    <w:rsid w:val="00D7676D"/>
    <w:rsid w:val="00D81F74"/>
    <w:rsid w:val="00D87C24"/>
    <w:rsid w:val="00D91A6D"/>
    <w:rsid w:val="00D9255E"/>
    <w:rsid w:val="00D9441C"/>
    <w:rsid w:val="00DA508C"/>
    <w:rsid w:val="00DB3BDE"/>
    <w:rsid w:val="00DB5A9F"/>
    <w:rsid w:val="00E53811"/>
    <w:rsid w:val="00E705E3"/>
    <w:rsid w:val="00E77755"/>
    <w:rsid w:val="00E874C9"/>
    <w:rsid w:val="00EA3422"/>
    <w:rsid w:val="00EC3EFD"/>
    <w:rsid w:val="00EF03B3"/>
    <w:rsid w:val="00EF57FF"/>
    <w:rsid w:val="00F01666"/>
    <w:rsid w:val="00F50620"/>
    <w:rsid w:val="00F81973"/>
    <w:rsid w:val="00F9617C"/>
    <w:rsid w:val="00FA292B"/>
    <w:rsid w:val="00FA7A91"/>
    <w:rsid w:val="00FB1E57"/>
    <w:rsid w:val="0A0DED3A"/>
    <w:rsid w:val="215C5AE4"/>
    <w:rsid w:val="22D920EC"/>
    <w:rsid w:val="35FD18A3"/>
    <w:rsid w:val="4780F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6A7B6D2-FE76-2F48-96D8-A6D70D378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C4689"/>
    <w:pPr>
      <w:widowControl w:val="0"/>
      <w:spacing w:line="300" w:lineRule="auto"/>
      <w:ind w:firstLineChars="200" w:firstLine="200"/>
    </w:pPr>
    <w:rPr>
      <w:kern w:val="2"/>
      <w:sz w:val="24"/>
      <w:szCs w:val="24"/>
    </w:rPr>
  </w:style>
  <w:style w:type="paragraph" w:styleId="1">
    <w:name w:val="heading 1"/>
    <w:basedOn w:val="a"/>
    <w:next w:val="a"/>
    <w:uiPriority w:val="1"/>
    <w:qFormat/>
    <w:rsid w:val="00F01666"/>
    <w:pPr>
      <w:keepNext/>
      <w:keepLines/>
      <w:numPr>
        <w:numId w:val="47"/>
      </w:numPr>
      <w:ind w:firstLineChars="0" w:firstLine="0"/>
      <w:jc w:val="center"/>
      <w:outlineLvl w:val="0"/>
    </w:pPr>
    <w:rPr>
      <w:rFonts w:eastAsia="黑体"/>
      <w:b/>
      <w:kern w:val="44"/>
      <w:sz w:val="28"/>
      <w:szCs w:val="20"/>
    </w:rPr>
  </w:style>
  <w:style w:type="paragraph" w:styleId="20">
    <w:name w:val="heading 2"/>
    <w:basedOn w:val="a"/>
    <w:next w:val="a"/>
    <w:qFormat/>
    <w:rsid w:val="00F01666"/>
    <w:pPr>
      <w:keepNext/>
      <w:keepLines/>
      <w:numPr>
        <w:ilvl w:val="1"/>
        <w:numId w:val="47"/>
      </w:numPr>
      <w:ind w:firstLineChars="0" w:firstLine="0"/>
      <w:outlineLvl w:val="1"/>
    </w:pPr>
    <w:rPr>
      <w:rFonts w:eastAsia="Songti SC"/>
      <w:b/>
      <w:bCs/>
      <w:sz w:val="28"/>
      <w:szCs w:val="32"/>
    </w:rPr>
  </w:style>
  <w:style w:type="paragraph" w:styleId="30">
    <w:name w:val="heading 3"/>
    <w:basedOn w:val="a"/>
    <w:next w:val="a"/>
    <w:link w:val="31"/>
    <w:semiHidden/>
    <w:unhideWhenUsed/>
    <w:qFormat/>
    <w:rsid w:val="009E37D2"/>
    <w:pPr>
      <w:keepNext/>
      <w:keepLines/>
      <w:numPr>
        <w:ilvl w:val="2"/>
        <w:numId w:val="47"/>
      </w:numPr>
      <w:spacing w:before="260" w:after="260" w:line="416" w:lineRule="auto"/>
      <w:ind w:firstLineChars="0" w:firstLine="0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1"/>
    <w:semiHidden/>
    <w:unhideWhenUsed/>
    <w:qFormat/>
    <w:rsid w:val="009E37D2"/>
    <w:pPr>
      <w:keepNext/>
      <w:keepLines/>
      <w:numPr>
        <w:ilvl w:val="3"/>
        <w:numId w:val="47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0">
    <w:name w:val="heading 5"/>
    <w:basedOn w:val="a"/>
    <w:next w:val="a"/>
    <w:link w:val="51"/>
    <w:semiHidden/>
    <w:unhideWhenUsed/>
    <w:qFormat/>
    <w:rsid w:val="009E37D2"/>
    <w:pPr>
      <w:keepNext/>
      <w:keepLines/>
      <w:numPr>
        <w:ilvl w:val="4"/>
        <w:numId w:val="47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1"/>
    <w:semiHidden/>
    <w:unhideWhenUsed/>
    <w:qFormat/>
    <w:rsid w:val="009E37D2"/>
    <w:pPr>
      <w:keepNext/>
      <w:keepLines/>
      <w:numPr>
        <w:ilvl w:val="5"/>
        <w:numId w:val="47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1"/>
    <w:semiHidden/>
    <w:unhideWhenUsed/>
    <w:qFormat/>
    <w:rsid w:val="009E37D2"/>
    <w:pPr>
      <w:keepNext/>
      <w:keepLines/>
      <w:numPr>
        <w:ilvl w:val="6"/>
        <w:numId w:val="47"/>
      </w:numPr>
      <w:spacing w:before="240" w:after="64" w:line="320" w:lineRule="auto"/>
      <w:ind w:firstLineChars="0" w:firstLine="0"/>
      <w:outlineLvl w:val="6"/>
    </w:pPr>
    <w:rPr>
      <w:b/>
      <w:bCs/>
    </w:rPr>
  </w:style>
  <w:style w:type="paragraph" w:styleId="8">
    <w:name w:val="heading 8"/>
    <w:basedOn w:val="a"/>
    <w:next w:val="a"/>
    <w:link w:val="81"/>
    <w:semiHidden/>
    <w:unhideWhenUsed/>
    <w:qFormat/>
    <w:rsid w:val="009E37D2"/>
    <w:pPr>
      <w:keepNext/>
      <w:keepLines/>
      <w:numPr>
        <w:ilvl w:val="7"/>
        <w:numId w:val="47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1"/>
    <w:semiHidden/>
    <w:unhideWhenUsed/>
    <w:qFormat/>
    <w:rsid w:val="009E37D2"/>
    <w:pPr>
      <w:keepNext/>
      <w:keepLines/>
      <w:numPr>
        <w:ilvl w:val="8"/>
        <w:numId w:val="47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pPr>
      <w:adjustRightInd w:val="0"/>
      <w:spacing w:line="312" w:lineRule="atLeast"/>
      <w:textAlignment w:val="baseline"/>
    </w:pPr>
    <w:rPr>
      <w:rFonts w:ascii="宋体" w:hAnsi="Courier New"/>
      <w:kern w:val="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6">
    <w:name w:val="page number"/>
    <w:basedOn w:val="a0"/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rsid w:val="00B750D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54F4C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9">
    <w:name w:val="Title"/>
    <w:basedOn w:val="a"/>
    <w:next w:val="a"/>
    <w:link w:val="aa"/>
    <w:qFormat/>
    <w:rsid w:val="00173E56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173E56"/>
    <w:rPr>
      <w:rFonts w:asciiTheme="majorHAnsi" w:eastAsia="黑体" w:hAnsiTheme="majorHAnsi" w:cstheme="majorBidi"/>
      <w:b/>
      <w:bCs/>
      <w:kern w:val="2"/>
      <w:sz w:val="32"/>
      <w:szCs w:val="32"/>
    </w:rPr>
  </w:style>
  <w:style w:type="character" w:styleId="ab">
    <w:name w:val="Hyperlink"/>
    <w:basedOn w:val="a0"/>
    <w:uiPriority w:val="99"/>
    <w:unhideWhenUsed/>
    <w:rsid w:val="005E1C1E"/>
    <w:rPr>
      <w:color w:val="467886" w:themeColor="hyperlink"/>
      <w:u w:val="single"/>
    </w:rPr>
  </w:style>
  <w:style w:type="numbering" w:customStyle="1" w:styleId="10">
    <w:name w:val="当前列表1"/>
    <w:uiPriority w:val="99"/>
    <w:rsid w:val="00085930"/>
    <w:pPr>
      <w:numPr>
        <w:numId w:val="37"/>
      </w:numPr>
    </w:pPr>
  </w:style>
  <w:style w:type="numbering" w:styleId="111111">
    <w:name w:val="Outline List 2"/>
    <w:basedOn w:val="a2"/>
    <w:rsid w:val="00AB5E8A"/>
    <w:pPr>
      <w:numPr>
        <w:numId w:val="28"/>
      </w:numPr>
    </w:pPr>
  </w:style>
  <w:style w:type="numbering" w:customStyle="1" w:styleId="2">
    <w:name w:val="当前列表2"/>
    <w:uiPriority w:val="99"/>
    <w:rsid w:val="00085930"/>
    <w:pPr>
      <w:numPr>
        <w:numId w:val="38"/>
      </w:numPr>
    </w:pPr>
  </w:style>
  <w:style w:type="numbering" w:customStyle="1" w:styleId="3">
    <w:name w:val="当前列表3"/>
    <w:uiPriority w:val="99"/>
    <w:rsid w:val="00085930"/>
    <w:pPr>
      <w:numPr>
        <w:numId w:val="39"/>
      </w:numPr>
    </w:pPr>
  </w:style>
  <w:style w:type="character" w:customStyle="1" w:styleId="32">
    <w:name w:val="标题 3 字符"/>
    <w:basedOn w:val="a0"/>
    <w:semiHidden/>
    <w:rsid w:val="00AB5E8A"/>
    <w:rPr>
      <w:b/>
      <w:bCs/>
      <w:kern w:val="2"/>
      <w:sz w:val="32"/>
      <w:szCs w:val="32"/>
    </w:rPr>
  </w:style>
  <w:style w:type="character" w:customStyle="1" w:styleId="42">
    <w:name w:val="标题 4 字符"/>
    <w:basedOn w:val="a0"/>
    <w:semiHidden/>
    <w:rsid w:val="00AB5E8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2">
    <w:name w:val="标题 5 字符"/>
    <w:basedOn w:val="a0"/>
    <w:semiHidden/>
    <w:rsid w:val="00AB5E8A"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semiHidden/>
    <w:rsid w:val="00AB5E8A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semiHidden/>
    <w:rsid w:val="00AB5E8A"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semiHidden/>
    <w:rsid w:val="00AB5E8A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semiHidden/>
    <w:rsid w:val="00AB5E8A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31">
    <w:name w:val="标题 3 字符1"/>
    <w:basedOn w:val="a0"/>
    <w:link w:val="30"/>
    <w:semiHidden/>
    <w:rsid w:val="00085930"/>
    <w:rPr>
      <w:b/>
      <w:bCs/>
      <w:kern w:val="2"/>
      <w:sz w:val="32"/>
      <w:szCs w:val="32"/>
    </w:rPr>
  </w:style>
  <w:style w:type="character" w:customStyle="1" w:styleId="41">
    <w:name w:val="标题 4 字符1"/>
    <w:basedOn w:val="a0"/>
    <w:link w:val="40"/>
    <w:semiHidden/>
    <w:rsid w:val="00085930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1">
    <w:name w:val="标题 5 字符1"/>
    <w:basedOn w:val="a0"/>
    <w:link w:val="50"/>
    <w:semiHidden/>
    <w:rsid w:val="00085930"/>
    <w:rPr>
      <w:b/>
      <w:bCs/>
      <w:kern w:val="2"/>
      <w:sz w:val="28"/>
      <w:szCs w:val="28"/>
    </w:rPr>
  </w:style>
  <w:style w:type="character" w:customStyle="1" w:styleId="61">
    <w:name w:val="标题 6 字符1"/>
    <w:basedOn w:val="a0"/>
    <w:link w:val="6"/>
    <w:semiHidden/>
    <w:rsid w:val="00085930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1">
    <w:name w:val="标题 7 字符1"/>
    <w:basedOn w:val="a0"/>
    <w:link w:val="7"/>
    <w:semiHidden/>
    <w:rsid w:val="00085930"/>
    <w:rPr>
      <w:b/>
      <w:bCs/>
      <w:kern w:val="2"/>
      <w:sz w:val="24"/>
      <w:szCs w:val="24"/>
    </w:rPr>
  </w:style>
  <w:style w:type="character" w:customStyle="1" w:styleId="81">
    <w:name w:val="标题 8 字符1"/>
    <w:basedOn w:val="a0"/>
    <w:link w:val="8"/>
    <w:semiHidden/>
    <w:rsid w:val="00085930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1">
    <w:name w:val="标题 9 字符1"/>
    <w:basedOn w:val="a0"/>
    <w:link w:val="9"/>
    <w:semiHidden/>
    <w:rsid w:val="00085930"/>
    <w:rPr>
      <w:rFonts w:asciiTheme="majorHAnsi" w:eastAsiaTheme="majorEastAsia" w:hAnsiTheme="majorHAnsi" w:cstheme="majorBidi"/>
      <w:kern w:val="2"/>
      <w:sz w:val="24"/>
      <w:szCs w:val="21"/>
    </w:rPr>
  </w:style>
  <w:style w:type="numbering" w:customStyle="1" w:styleId="4">
    <w:name w:val="当前列表4"/>
    <w:uiPriority w:val="99"/>
    <w:rsid w:val="00085930"/>
    <w:pPr>
      <w:numPr>
        <w:numId w:val="40"/>
      </w:numPr>
    </w:pPr>
  </w:style>
  <w:style w:type="numbering" w:customStyle="1" w:styleId="5">
    <w:name w:val="当前列表5"/>
    <w:uiPriority w:val="99"/>
    <w:rsid w:val="009E37D2"/>
    <w:pPr>
      <w:numPr>
        <w:numId w:val="42"/>
      </w:numPr>
    </w:pPr>
  </w:style>
  <w:style w:type="paragraph" w:styleId="ac">
    <w:name w:val="Normal (Web)"/>
    <w:basedOn w:val="a"/>
    <w:uiPriority w:val="99"/>
    <w:unhideWhenUsed/>
    <w:rsid w:val="00267CBC"/>
    <w:pPr>
      <w:widowControl/>
      <w:spacing w:before="100" w:beforeAutospacing="1" w:after="100" w:afterAutospacing="1"/>
      <w:ind w:firstLineChars="0" w:firstLine="0"/>
    </w:pPr>
    <w:rPr>
      <w:rFonts w:ascii="宋体" w:hAnsi="宋体" w:cs="宋体"/>
      <w:kern w:val="0"/>
    </w:rPr>
  </w:style>
  <w:style w:type="character" w:styleId="ad">
    <w:name w:val="Strong"/>
    <w:basedOn w:val="a0"/>
    <w:uiPriority w:val="22"/>
    <w:qFormat/>
    <w:rsid w:val="00267CBC"/>
    <w:rPr>
      <w:b/>
      <w:bCs/>
    </w:rPr>
  </w:style>
  <w:style w:type="character" w:customStyle="1" w:styleId="a4">
    <w:name w:val="纯文本 字符"/>
    <w:basedOn w:val="a0"/>
    <w:link w:val="a3"/>
    <w:rsid w:val="00751FDD"/>
    <w:rPr>
      <w:rFonts w:ascii="宋体" w:hAnsi="Courier New"/>
      <w:sz w:val="24"/>
    </w:rPr>
  </w:style>
  <w:style w:type="character" w:styleId="ae">
    <w:name w:val="Unresolved Mention"/>
    <w:basedOn w:val="a0"/>
    <w:uiPriority w:val="99"/>
    <w:semiHidden/>
    <w:unhideWhenUsed/>
    <w:rsid w:val="00751FDD"/>
    <w:rPr>
      <w:color w:val="605E5C"/>
      <w:shd w:val="clear" w:color="auto" w:fill="E1DFDD"/>
    </w:rPr>
  </w:style>
  <w:style w:type="paragraph" w:styleId="af">
    <w:name w:val="List Paragraph"/>
    <w:basedOn w:val="a"/>
    <w:uiPriority w:val="34"/>
    <w:qFormat/>
    <w:rsid w:val="00751F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enxuanyu/Library/Group%20Containers/UBF8T346G9.Office/User%20Content.localized/Templates.localized/&#22269;&#36187;&#27169;&#2925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345AEA-5903-9649-8A74-727A9D160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国赛模版.dotx</Template>
  <TotalTime>0</TotalTime>
  <Pages>3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全国大学生数学建模竞赛论文格式规范</dc:title>
  <dc:subject/>
  <dc:creator>Microsoft Office User</dc:creator>
  <cp:keywords/>
  <dc:description/>
  <cp:lastModifiedBy>炫羽 陈</cp:lastModifiedBy>
  <cp:revision>1</cp:revision>
  <dcterms:created xsi:type="dcterms:W3CDTF">2024-09-04T07:33:00Z</dcterms:created>
  <dcterms:modified xsi:type="dcterms:W3CDTF">2024-09-04T07:33:00Z</dcterms:modified>
</cp:coreProperties>
</file>